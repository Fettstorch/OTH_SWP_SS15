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emf" ContentType="image/x-e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60"/>
        <w:jc w:val="center"/>
        <w:rPr/>
      </w:pPr>
      <w:bookmarkStart w:id="0" w:name="_Toc210890835"/>
      <w:bookmarkEnd w:id="0"/>
      <w:r>
        <w:rPr/>
        <w:t>Software-Projekte/SS 201</w:t>
      </w:r>
      <w:r>
        <w:rPr/>
        <w:t>5</w:t>
      </w:r>
      <w:r>
        <w:rPr/>
        <w:t>: Protokoll über eine Team-Besprechung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drawing>
            <wp:inline distT="0" distB="0" distL="0" distR="0">
              <wp:extent cx="4724400" cy="1409700"/>
              <wp:effectExtent l="0" t="0" r="0" b="0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24400" cy="140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bookmarkStart w:id="1" w:name="_MON_1328418562"/>
      <w:bookmarkStart w:id="2" w:name="_MON_1328418558"/>
      <w:bookmarkStart w:id="3" w:name="_MON_1328418543"/>
      <w:bookmarkStart w:id="4" w:name="_MON_1328417286"/>
      <w:bookmarkStart w:id="5" w:name="_MON_1328417276"/>
      <w:bookmarkStart w:id="6" w:name="_MON_1328417257"/>
      <w:bookmarkStart w:id="7" w:name="_MON_1328417239"/>
      <w:bookmarkStart w:id="8" w:name="_MON_1328417161"/>
      <w:bookmarkStart w:id="9" w:name="_MON_132841712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drawing>
            <wp:inline distT="0" distB="0" distL="0" distR="0">
              <wp:extent cx="4724400" cy="1409700"/>
              <wp:effectExtent l="0" t="0" r="0" b="0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24400" cy="140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rPr/>
      </w:pPr>
      <w:bookmarkStart w:id="10" w:name="_Toc210890835"/>
      <w:bookmarkEnd w:id="10"/>
      <w:r>
        <w:rPr/>
        <w:t>1. Anwesenheitsliste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tbl>
      <w:tblPr>
        <w:jc w:val="left"/>
        <w:tblInd w:w="-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7001"/>
      </w:tblGrid>
      <w:tr>
        <w:trPr>
          <w:cantSplit w:val="false"/>
        </w:trPr>
        <w:tc>
          <w:tcPr>
            <w:tcW w:w="1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Lfd. Nr.</w:t>
            </w:r>
          </w:p>
        </w:tc>
        <w:tc>
          <w:tcPr>
            <w:tcW w:w="70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Name</w:t>
            </w:r>
          </w:p>
        </w:tc>
      </w:tr>
      <w:tr>
        <w:trPr>
          <w:cantSplit w:val="false"/>
        </w:trPr>
        <w:tc>
          <w:tcPr>
            <w:tcW w:w="1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0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Benjamin Weigl</w:t>
            </w:r>
          </w:p>
        </w:tc>
      </w:tr>
      <w:tr>
        <w:trPr>
          <w:cantSplit w:val="false"/>
        </w:trPr>
        <w:tc>
          <w:tcPr>
            <w:tcW w:w="1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2</w:t>
            </w:r>
          </w:p>
        </w:tc>
        <w:tc>
          <w:tcPr>
            <w:tcW w:w="70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Pascal Betting</w:t>
            </w:r>
          </w:p>
        </w:tc>
      </w:tr>
      <w:tr>
        <w:trPr>
          <w:cantSplit w:val="false"/>
        </w:trPr>
        <w:tc>
          <w:tcPr>
            <w:tcW w:w="1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3</w:t>
            </w:r>
          </w:p>
        </w:tc>
        <w:tc>
          <w:tcPr>
            <w:tcW w:w="70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Manuel Schemelch</w:t>
            </w:r>
          </w:p>
        </w:tc>
      </w:tr>
      <w:tr>
        <w:trPr>
          <w:cantSplit w:val="false"/>
        </w:trPr>
        <w:tc>
          <w:tcPr>
            <w:tcW w:w="1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70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Patrick Schießl</w:t>
            </w:r>
          </w:p>
        </w:tc>
      </w:tr>
      <w:tr>
        <w:trPr>
          <w:cantSplit w:val="false"/>
        </w:trPr>
        <w:tc>
          <w:tcPr>
            <w:tcW w:w="1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70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Mathias Schneider</w:t>
            </w:r>
          </w:p>
        </w:tc>
      </w:tr>
      <w:tr>
        <w:trPr>
          <w:cantSplit w:val="false"/>
        </w:trPr>
        <w:tc>
          <w:tcPr>
            <w:tcW w:w="1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70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Sebastian Mertz</w:t>
            </w:r>
          </w:p>
        </w:tc>
      </w:tr>
      <w:tr>
        <w:trPr>
          <w:cantSplit w:val="false"/>
        </w:trPr>
        <w:tc>
          <w:tcPr>
            <w:tcW w:w="1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70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Erik Hegen</w:t>
            </w:r>
          </w:p>
        </w:tc>
      </w:tr>
      <w:tr>
        <w:trPr>
          <w:cantSplit w:val="false"/>
        </w:trPr>
        <w:tc>
          <w:tcPr>
            <w:tcW w:w="1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8</w:t>
            </w:r>
          </w:p>
        </w:tc>
        <w:tc>
          <w:tcPr>
            <w:tcW w:w="70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Stefan Pölloth</w:t>
            </w:r>
          </w:p>
        </w:tc>
      </w:tr>
      <w:tr>
        <w:trPr>
          <w:cantSplit w:val="false"/>
        </w:trPr>
        <w:tc>
          <w:tcPr>
            <w:tcW w:w="11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9</w:t>
            </w:r>
          </w:p>
        </w:tc>
        <w:tc>
          <w:tcPr>
            <w:tcW w:w="70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Adrian Saalfrank</w:t>
            </w:r>
          </w:p>
        </w:tc>
      </w:tr>
    </w:tbl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Heading2"/>
        <w:rPr/>
      </w:pPr>
      <w:r>
        <w:rPr/>
        <w:t>2. Tagesordnung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Top 1: Grobe Struktur des Konzeptuellen Datenmodells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Top 2: Festlegung der Entitäten-Schwerpunkte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Top 3: Erste Überlegung, wie die Knoten intern angelegt werden sollen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Heading2"/>
        <w:rPr/>
      </w:pPr>
      <w:r>
        <w:rPr/>
        <w:t>3. Verlauf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tbl>
      <w:tblPr>
        <w:jc w:val="left"/>
        <w:tblInd w:w="-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4758"/>
        <w:gridCol w:w="3071"/>
      </w:tblGrid>
      <w:tr>
        <w:trPr>
          <w:cantSplit w:val="false"/>
        </w:trPr>
        <w:tc>
          <w:tcPr>
            <w:tcW w:w="13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Sprecher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Text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Erledigung</w:t>
            </w:r>
          </w:p>
          <w:p>
            <w:pPr>
              <w:pStyle w:val="Normal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</w:r>
          </w:p>
        </w:tc>
      </w:tr>
      <w:tr>
        <w:trPr>
          <w:cantSplit w:val="false"/>
        </w:trPr>
        <w:tc>
          <w:tcPr>
            <w:tcW w:w="13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cantSplit w:val="false"/>
        </w:trPr>
        <w:tc>
          <w:tcPr>
            <w:tcW w:w="13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 xml:space="preserve">Top 1 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Benjamin Weigl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Top 2</w:t>
            </w:r>
          </w:p>
          <w:p>
            <w:pPr>
              <w:pStyle w:val="Normal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Benjamin</w:t>
            </w:r>
          </w:p>
          <w:p>
            <w:pPr>
              <w:pStyle w:val="Normal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Weigl</w:t>
            </w:r>
          </w:p>
          <w:p>
            <w:pPr>
              <w:pStyle w:val="Normal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</w:r>
          </w:p>
          <w:p>
            <w:pPr>
              <w:pStyle w:val="Normal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</w:r>
          </w:p>
          <w:p>
            <w:pPr>
              <w:pStyle w:val="Normal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</w:r>
          </w:p>
          <w:p>
            <w:pPr>
              <w:pStyle w:val="Normal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Top 3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Mathias Schneider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 xml:space="preserve">Schlägt Kante, Knoten, Graph und Attribut als Entitäten fürs konzeptuelle Datenmodell vor 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Abstimmung, ob Knoten oder Graph im konzeptuellen Datenmodell mehr Logik enthalten soll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Regt zur Debatte an, ob für die interne Struktur der Knoten und Kanten eine Matrix- oder eine Listen-Anordnung geschickter wäre.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Vorteile(Matrix):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-Performancegewinn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-Viele Algorithmen bereits für Matrizen vorhanden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Nachteile(Matrix):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-Durchlaufproblem, da die komplette Matrix durchlaufen werden muss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-Doppelte Informationen können auftreten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-Lücken können entstehen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Vorteile(Liste):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-Einfacher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-list-Objekt ist bereits vorhanden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Der Vorschlag wurde einstimmig angenommen. Darüber hinaus wurden keine weiteren Entitäten gefunden.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 xml:space="preserve">Der Knoten wird als zentrale Entität neben dem Attribut einstimmig gewählt, da dieser näher liegt und logischer erscheint. 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rPr>
                <w:rFonts w:cs="Times New Roman"/>
              </w:rPr>
            </w:pPr>
            <w:bookmarkStart w:id="11" w:name="_GoBack"/>
            <w:bookmarkEnd w:id="11"/>
            <w:r>
              <w:rPr>
                <w:rFonts w:cs="Times New Roman"/>
              </w:rPr>
              <w:t>Entscheidung wurde verlegt, damit sich das Team über beide Varianten vorab informieren kann</w:t>
            </w:r>
          </w:p>
        </w:tc>
      </w:tr>
    </w:tbl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ndale Sans UI">
    <w:altName w:val="Arial Unicode MS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sz w:val="20"/>
        <w:szCs w:val="20"/>
      </w:rPr>
    </w:pPr>
    <w:r>
      <w:rPr>
        <w:sz w:val="20"/>
        <w:szCs w:val="20"/>
      </w:rPr>
      <w:fldChar w:fldCharType="begin"/>
      <w:pict>
        <v:line id="shape_0" from="0pt,-1.8pt" to="449.95pt,-1.8pt" stroked="t" style="position:absolute">
          <v:stroke color="black" joinstyle="round" endcap="flat"/>
          <v:fill on="false" detectmouseclick="t"/>
        </v:line>
      </w:pict>
    </w:r>
    <w:r>
      <w:instrText> FILENAME </w:instrText>
    </w:r>
    <w:r>
      <w:fldChar w:fldCharType="separate"/>
    </w:r>
    <w:r>
      <w:t>Besprechungsprotokoll_2015_25_03</w:t>
    </w:r>
    <w:r>
      <w:fldChar w:fldCharType="end"/>
    </w:r>
    <w:r>
      <w:rPr>
        <w:sz w:val="20"/>
        <w:szCs w:val="20"/>
      </w:rPr>
      <w:tab/>
      <w:t xml:space="preserve">Seite </w:t>
    </w:r>
    <w:r>
      <w:rPr>
        <w:sz w:val="20"/>
        <w:szCs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20"/>
        <w:szCs w:val="20"/>
      </w:rPr>
      <w:t xml:space="preserve"> von </w:t>
    </w:r>
    <w:r>
      <w:rPr>
        <w:sz w:val="20"/>
        <w:szCs w:val="2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>
        <w:sz w:val="20"/>
        <w:szCs w:val="20"/>
      </w:rPr>
      <w:tab/>
      <w:t>Zuletzt gedruckt 13.03.2014 13:12</w:t>
    </w:r>
  </w:p>
  <w:p>
    <w:pPr>
      <w:pStyle w:val="Footer"/>
      <w:rPr>
        <w:sz w:val="20"/>
        <w:szCs w:val="20"/>
      </w:rPr>
    </w:pPr>
    <w:r>
      <w:rPr>
        <w:sz w:val="20"/>
        <w:szCs w:val="20"/>
      </w:rPr>
      <w:t>© Prof. Dr. K. Hoffmann Der Inhalt dieses Dokuments ist zu Lehrzwecken an der OTH  Amberg-Weiden bestimmt und darf nicht ohne Genehmigung zu anderen Zwecken verwendet oder weiterverbreitet werden.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sz w:val="20"/>
        <w:szCs w:val="20"/>
      </w:rPr>
    </w:pPr>
    <w:r>
      <w:rPr>
        <w:sz w:val="20"/>
        <w:szCs w:val="20"/>
      </w:rPr>
      <w:t xml:space="preserve">Prof. Dr. K. Hoffmann </w:t>
      <w:tab/>
      <w:t xml:space="preserve">                 Studiengang Angewandte Informatik: Software-Projekte</w:t>
      <w:pict>
        <v:line id="shape_0" from="0pt,35.45pt" to="449.95pt,35.45pt" stroked="t" style="position:absolute">
          <v:stroke color="black" joinstyle="round" endcap="flat"/>
          <v:fill on="false" detectmouseclick="t"/>
        </v:line>
      </w:pict>
    </w:r>
  </w:p>
  <w:p>
    <w:pPr>
      <w:pStyle w:val="Header"/>
      <w:rPr>
        <w:sz w:val="20"/>
        <w:szCs w:val="20"/>
      </w:rPr>
    </w:pPr>
    <w:r>
      <w:rPr>
        <w:sz w:val="20"/>
        <w:szCs w:val="20"/>
      </w:rPr>
      <w:t>OTH Amberg-Weiden</w:t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de-DE" w:eastAsia="de-DE" w:bidi="ar-SA"/>
      </w:rPr>
    </w:rPrDefault>
    <w:pPrDefault>
      <w:pPr/>
    </w:pPrDefault>
  </w:docDefaults>
  <w:latentStyles w:count="267" w:defQFormat="0" w:defUnhideWhenUsed="0" w:defSemiHidden="1" w:defUIPriority="99" w:defLockedState="0">
    <w:lsdException w:qFormat="1" w:semiHidden="0" w:uiPriority="0" w:name="Normal"/>
    <w:lsdException w:qFormat="1" w:semiHidden="0" w:name="heading 1"/>
    <w:lsdException w:qFormat="1" w:semiHidden="0" w:name="heading 2"/>
    <w:lsdException w:qFormat="1" w:semiHidden="0" w:name="heading 3"/>
    <w:lsdException w:qFormat="1" w:semiHidden="0" w:name="heading 4"/>
    <w:lsdException w:qFormat="1" w:semiHidden="0" w:name="heading 5"/>
    <w:lsdException w:qFormat="1" w:unhideWhenUsed="1" w:uiPriority="9" w:name="heading 6"/>
    <w:lsdException w:qFormat="1" w:unhideWhenUsed="1" w:uiPriority="9" w:name="heading 7"/>
    <w:lsdException w:qFormat="1" w:unhideWhenUsed="1" w:uiPriority="9" w:name="heading 8"/>
    <w:lsdException w:qFormat="1" w:unhideWhenUsed="1" w:uiPriority="9" w:name="heading 9"/>
    <w:lsdException w:unhideWhenUsed="1" w:name="index 1"/>
    <w:lsdException w:unhideWhenUsed="1" w:name="index 2"/>
    <w:lsdException w:unhideWhenUsed="1" w:name="index 3"/>
    <w:lsdException w:unhideWhenUsed="1" w:name="index 4"/>
    <w:lsdException w:unhideWhenUsed="1" w:name="index 5"/>
    <w:lsdException w:unhideWhenUsed="1" w:name="index 6"/>
    <w:lsdException w:unhideWhenUsed="1" w:name="index 7"/>
    <w:lsdException w:unhideWhenUsed="1" w:name="index 8"/>
    <w:lsdException w:unhideWhenUsed="1" w:name="index 9"/>
    <w:lsdException w:unhideWhenUsed="1" w:name="Normal Indent"/>
    <w:lsdException w:unhideWhenUsed="1" w:name="annotation text"/>
    <w:lsdException w:unhideWhenUsed="1" w:name="index heading"/>
    <w:lsdException w:qFormat="1" w:unhideWhenUsed="1" w:uiPriority="35" w:name="caption"/>
    <w:lsdException w:unhideWhenUsed="1" w:name="table of figures"/>
    <w:lsdException w:unhideWhenUsed="1" w:name="envelope address"/>
    <w:lsdException w:unhideWhenUsed="1" w:name="envelope return"/>
    <w:lsdException w:unhideWhenUsed="1" w:name="annotation reference"/>
    <w:lsdException w:unhideWhenUsed="1" w:name="line number"/>
    <w:lsdException w:unhideWhenUsed="1" w:name="page number"/>
    <w:lsdException w:unhideWhenUsed="1" w:name="endnote reference"/>
    <w:lsdException w:unhideWhenUsed="1" w:name="endnote text"/>
    <w:lsdException w:unhideWhenUsed="1" w:name="table of authorities"/>
    <w:lsdException w:unhideWhenUsed="1" w:name="macro"/>
    <w:lsdException w:unhideWhenUsed="1" w:name="toa heading"/>
    <w:lsdException w:unhideWhenUsed="1" w:name="List"/>
    <w:lsdException w:unhideWhenUsed="1" w:name="List Bullet"/>
    <w:lsdException w:unhideWhenUsed="1" w:name="List Number"/>
    <w:lsdException w:unhideWhenUsed="1" w:name="List 2"/>
    <w:lsdException w:unhideWhenUsed="1" w:name="List 3"/>
    <w:lsdException w:unhideWhenUsed="1" w:name="List 4"/>
    <w:lsdException w:unhideWhenUsed="1" w:name="List 5"/>
    <w:lsdException w:unhideWhenUsed="1" w:name="List Bullet 2"/>
    <w:lsdException w:unhideWhenUsed="1" w:name="List Bullet 3"/>
    <w:lsdException w:unhideWhenUsed="1" w:name="List Bullet 4"/>
    <w:lsdException w:unhideWhenUsed="1" w:name="List Bullet 5"/>
    <w:lsdException w:unhideWhenUsed="1" w:name="List Number 2"/>
    <w:lsdException w:unhideWhenUsed="1" w:name="List Number 3"/>
    <w:lsdException w:unhideWhenUsed="1" w:name="List Number 4"/>
    <w:lsdException w:unhideWhenUsed="1" w:name="List Number 5"/>
    <w:lsdException w:qFormat="1" w:semiHidden="0" w:uiPriority="10" w:name="Title"/>
    <w:lsdException w:unhideWhenUsed="1" w:name="Closing"/>
    <w:lsdException w:unhideWhenUsed="1" w:name="Signature"/>
    <w:lsdException w:unhideWhenUsed="1" w:name="Body Text"/>
    <w:lsdException w:unhideWhenUsed="1" w:name="List Continue"/>
    <w:lsdException w:unhideWhenUsed="1" w:name="List Continue 2"/>
    <w:lsdException w:unhideWhenUsed="1" w:name="List Continue 3"/>
    <w:lsdException w:unhideWhenUsed="1" w:name="List Continue 4"/>
    <w:lsdException w:unhideWhenUsed="1" w:name="List Continue 5"/>
    <w:lsdException w:unhideWhenUsed="1" w:name="Message Header"/>
    <w:lsdException w:qFormat="1" w:semiHidden="0" w:uiPriority="11" w:name="Subtitle"/>
    <w:lsdException w:unhideWhenUsed="1" w:name="Salutation"/>
    <w:lsdException w:unhideWhenUsed="1" w:name="Date"/>
    <w:lsdException w:unhideWhenUsed="1" w:name="Body Text First Indent"/>
    <w:lsdException w:unhideWhenUsed="1" w:name="Body Text First Indent 2"/>
    <w:lsdException w:unhideWhenUsed="1" w:name="Note Heading"/>
    <w:lsdException w:unhideWhenUsed="1" w:name="Body Text 2"/>
    <w:lsdException w:unhideWhenUsed="1" w:name="Body Text 3"/>
    <w:lsdException w:unhideWhenUsed="1" w:name="Body Text Indent 3"/>
    <w:lsdException w:unhideWhenUsed="1" w:name="Block Text"/>
    <w:lsdException w:unhideWhenUsed="1" w:name="FollowedHyperlink"/>
    <w:lsdException w:qFormat="1" w:semiHidden="0" w:uiPriority="22" w:name="Strong"/>
    <w:lsdException w:qFormat="1" w:semiHidden="0" w:uiPriority="20" w:name="Emphasis"/>
    <w:lsdException w:unhideWhenUsed="1" w:name="Document Map"/>
    <w:lsdException w:unhideWhenUsed="1" w:name="Plain Text"/>
    <w:lsdException w:unhideWhenUsed="1" w:name="E-mail Signature"/>
    <w:lsdException w:unhideWhenUsed="1" w:name="HTML Top of Form"/>
    <w:lsdException w:unhideWhenUsed="1" w:name="HTML Bottom of Form"/>
    <w:lsdException w:unhideWhenUsed="1" w:name="Normal (Web)"/>
    <w:lsdException w:unhideWhenUsed="1" w:name="HTML Acronym"/>
    <w:lsdException w:unhideWhenUsed="1" w:name="HTML Address"/>
    <w:lsdException w:unhideWhenUsed="1" w:name="HTML Cite"/>
    <w:lsdException w:unhideWhenUsed="1" w:name="HTML Code"/>
    <w:lsdException w:unhideWhenUsed="1" w:name="HTML Definition"/>
    <w:lsdException w:unhideWhenUsed="1" w:name="HTML Keyboard"/>
    <w:lsdException w:unhideWhenUsed="1" w:name="HTML Preformatted"/>
    <w:lsdException w:unhideWhenUsed="1" w:name="HTML Sample"/>
    <w:lsdException w:unhideWhenUsed="1" w:name="HTML Typewriter"/>
    <w:lsdException w:unhideWhenUsed="1" w:name="HTML Variable"/>
    <w:lsdException w:unhideWhenUsed="1" w:name="Normal Table"/>
    <w:lsdException w:unhideWhenUsed="1" w:name="annotation subject"/>
    <w:lsdException w:unhideWhenUsed="1" w:name="No List"/>
    <w:lsdException w:unhideWhenUsed="1" w:name="Outline List 1"/>
    <w:lsdException w:unhideWhenUsed="1" w:name="Outline List 2"/>
    <w:lsdException w:unhideWhenUsed="1" w:name="Outline List 3"/>
    <w:lsdException w:unhideWhenUsed="1" w:name="Table Simple 1"/>
    <w:lsdException w:unhideWhenUsed="1" w:name="Table Simple 2"/>
    <w:lsdException w:unhideWhenUsed="1" w:name="Table Simple 3"/>
    <w:lsdException w:unhideWhenUsed="1" w:name="Table Classic 1"/>
    <w:lsdException w:unhideWhenUsed="1" w:name="Table Classic 2"/>
    <w:lsdException w:unhideWhenUsed="1" w:name="Table Classic 3"/>
    <w:lsdException w:unhideWhenUsed="1" w:name="Table Classic 4"/>
    <w:lsdException w:unhideWhenUsed="1" w:name="Table Colorful 1"/>
    <w:lsdException w:unhideWhenUsed="1" w:name="Table Colorful 2"/>
    <w:lsdException w:unhideWhenUsed="1" w:name="Table Colorful 3"/>
    <w:lsdException w:unhideWhenUsed="1" w:name="Table Columns 1"/>
    <w:lsdException w:unhideWhenUsed="1" w:name="Table Columns 2"/>
    <w:lsdException w:unhideWhenUsed="1" w:name="Table Columns 3"/>
    <w:lsdException w:unhideWhenUsed="1" w:name="Table Columns 4"/>
    <w:lsdException w:unhideWhenUsed="1" w:name="Table Columns 5"/>
    <w:lsdException w:unhideWhenUsed="1" w:name="Table Grid 1"/>
    <w:lsdException w:unhideWhenUsed="1" w:name="Table Grid 2"/>
    <w:lsdException w:unhideWhenUsed="1" w:name="Table Grid 3"/>
    <w:lsdException w:unhideWhenUsed="1" w:name="Table Grid 4"/>
    <w:lsdException w:unhideWhenUsed="1" w:name="Table Grid 5"/>
    <w:lsdException w:unhideWhenUsed="1" w:name="Table Grid 6"/>
    <w:lsdException w:unhideWhenUsed="1" w:name="Table Grid 7"/>
    <w:lsdException w:unhideWhenUsed="1" w:name="Table Grid 8"/>
    <w:lsdException w:unhideWhenUsed="1" w:name="Table List 1"/>
    <w:lsdException w:unhideWhenUsed="1" w:name="Table List 2"/>
    <w:lsdException w:unhideWhenUsed="1" w:name="Table List 3"/>
    <w:lsdException w:unhideWhenUsed="1" w:name="Table List 4"/>
    <w:lsdException w:unhideWhenUsed="1" w:name="Table List 5"/>
    <w:lsdException w:unhideWhenUsed="1" w:name="Table List 6"/>
    <w:lsdException w:unhideWhenUsed="1" w:name="Table List 7"/>
    <w:lsdException w:unhideWhenUsed="1" w:name="Table List 8"/>
    <w:lsdException w:unhideWhenUsed="1" w:name="Table 3D effects 1"/>
    <w:lsdException w:unhideWhenUsed="1" w:name="Table 3D effects 2"/>
    <w:lsdException w:unhideWhenUsed="1" w:name="Table 3D effects 3"/>
    <w:lsdException w:unhideWhenUsed="1" w:name="Table Contemporary"/>
    <w:lsdException w:unhideWhenUsed="1" w:name="Table Elegant"/>
    <w:lsdException w:unhideWhenUsed="1" w:name="Table Professional"/>
    <w:lsdException w:unhideWhenUsed="1" w:name="Table Subtle 1"/>
    <w:lsdException w:unhideWhenUsed="1" w:name="Table Subtle 2"/>
    <w:lsdException w:unhideWhenUsed="1" w:name="Table Web 1"/>
    <w:lsdException w:unhideWhenUsed="1" w:name="Table Web 2"/>
    <w:lsdException w:unhideWhenUsed="1" w:name="Table Web 3"/>
    <w:lsdException w:unhideWhenUsed="1" w:name="Balloon Text"/>
    <w:lsdException w:semiHidden="0" w:uiPriority="59" w:name="Table Grid"/>
    <w:lsdException w:unhideWhenUsed="1" w:name="Table Theme"/>
    <w:lsdException w:qFormat="1" w:semiHidden="0" w:uiPriority="1" w:name="No Spacing"/>
    <w:lsdException w:semiHidden="0" w:uiPriority="60" w:name="Light Shading"/>
    <w:lsdException w:semiHidden="0" w:uiPriority="61" w:name="Light List"/>
    <w:lsdException w:semiHidden="0" w:uiPriority="62" w:name="Light Grid"/>
    <w:lsdException w:semiHidden="0" w:uiPriority="63" w:name="Medium Shading 1"/>
    <w:lsdException w:semiHidden="0" w:uiPriority="64" w:name="Medium Shading 2"/>
    <w:lsdException w:semiHidden="0" w:uiPriority="65" w:name="Medium List 1"/>
    <w:lsdException w:semiHidden="0" w:uiPriority="66" w:name="Medium List 2"/>
    <w:lsdException w:semiHidden="0" w:uiPriority="67" w:name="Medium Grid 1"/>
    <w:lsdException w:semiHidden="0" w:uiPriority="68" w:name="Medium Grid 2"/>
    <w:lsdException w:semiHidden="0" w:uiPriority="69" w:name="Medium Grid 3"/>
    <w:lsdException w:semiHidden="0" w:uiPriority="70" w:name="Dark List"/>
    <w:lsdException w:semiHidden="0" w:uiPriority="71" w:name="Colorful Shading"/>
    <w:lsdException w:semiHidden="0" w:uiPriority="72" w:name="Colorful List"/>
    <w:lsdException w:semiHidden="0" w:uiPriority="73" w:name="Colorful Grid"/>
    <w:lsdException w:semiHidden="0" w:uiPriority="60" w:name="Light Shading Accent 1"/>
    <w:lsdException w:semiHidden="0" w:uiPriority="61" w:name="Light List Accent 1"/>
    <w:lsdException w:semiHidden="0" w:uiPriority="62" w:name="Light Grid Accent 1"/>
    <w:lsdException w:semiHidden="0" w:uiPriority="63" w:name="Medium Shading 1 Accent 1"/>
    <w:lsdException w:semiHidden="0" w:uiPriority="64" w:name="Medium Shading 2 Accent 1"/>
    <w:lsdException w:semiHidden="0" w:uiPriority="65" w:name="Medium List 1 Accent 1"/>
    <w:lsdException w:qFormat="1" w:semiHidden="0" w:uiPriority="34" w:name="List Paragraph"/>
    <w:lsdException w:qFormat="1" w:semiHidden="0" w:uiPriority="29" w:name="Quote"/>
    <w:lsdException w:qFormat="1" w:semiHidden="0" w:uiPriority="30" w:name="Intense Quote"/>
    <w:lsdException w:semiHidden="0" w:uiPriority="66" w:name="Medium List 2 Accent 1"/>
    <w:lsdException w:semiHidden="0" w:uiPriority="67" w:name="Medium Grid 1 Accent 1"/>
    <w:lsdException w:semiHidden="0" w:uiPriority="68" w:name="Medium Grid 2 Accent 1"/>
    <w:lsdException w:semiHidden="0" w:uiPriority="69" w:name="Medium Grid 3 Accent 1"/>
    <w:lsdException w:semiHidden="0" w:uiPriority="70" w:name="Dark List Accent 1"/>
    <w:lsdException w:semiHidden="0" w:uiPriority="71" w:name="Colorful Shading Accent 1"/>
    <w:lsdException w:semiHidden="0" w:uiPriority="72" w:name="Colorful List Accent 1"/>
    <w:lsdException w:semiHidden="0" w:uiPriority="73" w:name="Colorful Grid Accent 1"/>
    <w:lsdException w:semiHidden="0" w:uiPriority="60" w:name="Light Shading Accent 2"/>
    <w:lsdException w:semiHidden="0" w:uiPriority="61" w:name="Light List Accent 2"/>
    <w:lsdException w:semiHidden="0" w:uiPriority="62" w:name="Light Grid Accent 2"/>
    <w:lsdException w:semiHidden="0" w:uiPriority="63" w:name="Medium Shading 1 Accent 2"/>
    <w:lsdException w:semiHidden="0" w:uiPriority="64" w:name="Medium Shading 2 Accent 2"/>
    <w:lsdException w:semiHidden="0" w:uiPriority="65" w:name="Medium List 1 Accent 2"/>
    <w:lsdException w:semiHidden="0" w:uiPriority="66" w:name="Medium List 2 Accent 2"/>
    <w:lsdException w:semiHidden="0" w:uiPriority="67" w:name="Medium Grid 1 Accent 2"/>
    <w:lsdException w:semiHidden="0" w:uiPriority="68" w:name="Medium Grid 2 Accent 2"/>
    <w:lsdException w:semiHidden="0" w:uiPriority="69" w:name="Medium Grid 3 Accent 2"/>
    <w:lsdException w:semiHidden="0" w:uiPriority="70" w:name="Dark List Accent 2"/>
    <w:lsdException w:semiHidden="0" w:uiPriority="71" w:name="Colorful Shading Accent 2"/>
    <w:lsdException w:semiHidden="0" w:uiPriority="72" w:name="Colorful List Accent 2"/>
    <w:lsdException w:semiHidden="0" w:uiPriority="73" w:name="Colorful Grid Accent 2"/>
    <w:lsdException w:semiHidden="0" w:uiPriority="60" w:name="Light Shading Accent 3"/>
    <w:lsdException w:semiHidden="0" w:uiPriority="61" w:name="Light List Accent 3"/>
    <w:lsdException w:semiHidden="0" w:uiPriority="62" w:name="Light Grid Accent 3"/>
    <w:lsdException w:semiHidden="0" w:uiPriority="63" w:name="Medium Shading 1 Accent 3"/>
    <w:lsdException w:semiHidden="0" w:uiPriority="64" w:name="Medium Shading 2 Accent 3"/>
    <w:lsdException w:semiHidden="0" w:uiPriority="65" w:name="Medium List 1 Accent 3"/>
    <w:lsdException w:semiHidden="0" w:uiPriority="66" w:name="Medium List 2 Accent 3"/>
    <w:lsdException w:semiHidden="0" w:uiPriority="67" w:name="Medium Grid 1 Accent 3"/>
    <w:lsdException w:semiHidden="0" w:uiPriority="68" w:name="Medium Grid 2 Accent 3"/>
    <w:lsdException w:semiHidden="0" w:uiPriority="69" w:name="Medium Grid 3 Accent 3"/>
    <w:lsdException w:semiHidden="0" w:uiPriority="70" w:name="Dark List Accent 3"/>
    <w:lsdException w:semiHidden="0" w:uiPriority="71" w:name="Colorful Shading Accent 3"/>
    <w:lsdException w:semiHidden="0" w:uiPriority="72" w:name="Colorful List Accent 3"/>
    <w:lsdException w:semiHidden="0" w:uiPriority="73" w:name="Colorful Grid Accent 3"/>
    <w:lsdException w:semiHidden="0" w:uiPriority="60" w:name="Light Shading Accent 4"/>
    <w:lsdException w:semiHidden="0" w:uiPriority="61" w:name="Light List Accent 4"/>
    <w:lsdException w:semiHidden="0" w:uiPriority="62" w:name="Light Grid Accent 4"/>
    <w:lsdException w:semiHidden="0" w:uiPriority="63" w:name="Medium Shading 1 Accent 4"/>
    <w:lsdException w:semiHidden="0" w:uiPriority="64" w:name="Medium Shading 2 Accent 4"/>
    <w:lsdException w:semiHidden="0" w:uiPriority="65" w:name="Medium List 1 Accent 4"/>
    <w:lsdException w:semiHidden="0" w:uiPriority="66" w:name="Medium List 2 Accent 4"/>
    <w:lsdException w:semiHidden="0" w:uiPriority="67" w:name="Medium Grid 1 Accent 4"/>
    <w:lsdException w:semiHidden="0" w:uiPriority="68" w:name="Medium Grid 2 Accent 4"/>
    <w:lsdException w:semiHidden="0" w:uiPriority="69" w:name="Medium Grid 3 Accent 4"/>
    <w:lsdException w:semiHidden="0" w:uiPriority="70" w:name="Dark List Accent 4"/>
    <w:lsdException w:semiHidden="0" w:uiPriority="71" w:name="Colorful Shading Accent 4"/>
    <w:lsdException w:semiHidden="0" w:uiPriority="72" w:name="Colorful List Accent 4"/>
    <w:lsdException w:semiHidden="0" w:uiPriority="73" w:name="Colorful Grid Accent 4"/>
    <w:lsdException w:semiHidden="0" w:uiPriority="60" w:name="Light Shading Accent 5"/>
    <w:lsdException w:semiHidden="0" w:uiPriority="61" w:name="Light List Accent 5"/>
    <w:lsdException w:semiHidden="0" w:uiPriority="62" w:name="Light Grid Accent 5"/>
    <w:lsdException w:semiHidden="0" w:uiPriority="63" w:name="Medium Shading 1 Accent 5"/>
    <w:lsdException w:semiHidden="0" w:uiPriority="64" w:name="Medium Shading 2 Accent 5"/>
    <w:lsdException w:semiHidden="0" w:uiPriority="65" w:name="Medium List 1 Accent 5"/>
    <w:lsdException w:semiHidden="0" w:uiPriority="66" w:name="Medium List 2 Accent 5"/>
    <w:lsdException w:semiHidden="0" w:uiPriority="67" w:name="Medium Grid 1 Accent 5"/>
    <w:lsdException w:semiHidden="0" w:uiPriority="68" w:name="Medium Grid 2 Accent 5"/>
    <w:lsdException w:semiHidden="0" w:uiPriority="69" w:name="Medium Grid 3 Accent 5"/>
    <w:lsdException w:semiHidden="0" w:uiPriority="70" w:name="Dark List Accent 5"/>
    <w:lsdException w:semiHidden="0" w:uiPriority="71" w:name="Colorful Shading Accent 5"/>
    <w:lsdException w:semiHidden="0" w:uiPriority="72" w:name="Colorful List Accent 5"/>
    <w:lsdException w:semiHidden="0" w:uiPriority="73" w:name="Colorful Grid Accent 5"/>
    <w:lsdException w:semiHidden="0" w:uiPriority="60" w:name="Light Shading Accent 6"/>
    <w:lsdException w:semiHidden="0" w:uiPriority="61" w:name="Light List Accent 6"/>
    <w:lsdException w:semiHidden="0" w:uiPriority="62" w:name="Light Grid Accent 6"/>
    <w:lsdException w:semiHidden="0" w:uiPriority="63" w:name="Medium Shading 1 Accent 6"/>
    <w:lsdException w:semiHidden="0" w:uiPriority="64" w:name="Medium Shading 2 Accent 6"/>
    <w:lsdException w:semiHidden="0" w:uiPriority="65" w:name="Medium List 1 Accent 6"/>
    <w:lsdException w:semiHidden="0" w:uiPriority="66" w:name="Medium List 2 Accent 6"/>
    <w:lsdException w:semiHidden="0" w:uiPriority="67" w:name="Medium Grid 1 Accent 6"/>
    <w:lsdException w:semiHidden="0" w:uiPriority="68" w:name="Medium Grid 2 Accent 6"/>
    <w:lsdException w:semiHidden="0" w:uiPriority="69" w:name="Medium Grid 3 Accent 6"/>
    <w:lsdException w:semiHidden="0" w:uiPriority="70" w:name="Dark List Accent 6"/>
    <w:lsdException w:semiHidden="0" w:uiPriority="71" w:name="Colorful Shading Accent 6"/>
    <w:lsdException w:semiHidden="0" w:uiPriority="72" w:name="Colorful List Accent 6"/>
    <w:lsdException w:semiHidden="0" w:uiPriority="73" w:name="Colorful Grid Accent 6"/>
    <w:lsdException w:qFormat="1" w:semiHidden="0" w:uiPriority="19" w:name="Subtle Emphasis"/>
    <w:lsdException w:qFormat="1" w:semiHidden="0" w:uiPriority="21" w:name="Intense Emphasis"/>
    <w:lsdException w:qFormat="1" w:semiHidden="0" w:uiPriority="31" w:name="Subtle Reference"/>
    <w:lsdException w:qFormat="1" w:semiHidden="0" w:uiPriority="32" w:name="Intense Reference"/>
    <w:lsdException w:qFormat="1" w:semiHidden="0" w:uiPriority="33" w:name="Book Title"/>
    <w:lsdException w:unhideWhenUsed="1" w:uiPriority="37" w:name="Bibliography"/>
    <w:lsdException w:qFormat="1" w:unhideWhenUsed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Droid Sans Fallback" w:cs=""/>
      <w:color w:val="auto"/>
      <w:sz w:val="24"/>
      <w:szCs w:val="24"/>
      <w:lang w:val="de-DE" w:eastAsia="de-DE" w:bidi="ar-SA"/>
    </w:rPr>
  </w:style>
  <w:style w:type="paragraph" w:styleId="Heading1">
    <w:name w:val="Heading 1"/>
    <w:uiPriority w:val="99"/>
    <w:qFormat/>
    <w:link w:val="Heading1Char"/>
    <w:basedOn w:val="Normal"/>
    <w:next w:val="Normal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uiPriority w:val="99"/>
    <w:qFormat/>
    <w:link w:val="Heading2Char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uiPriority w:val="99"/>
    <w:qFormat/>
    <w:link w:val="Heading3Char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uiPriority w:val="99"/>
    <w:qFormat/>
    <w:link w:val="Heading4Char"/>
    <w:basedOn w:val="Normal"/>
    <w:next w:val="Normal"/>
    <w:pPr>
      <w:keepNext/>
      <w:jc w:val="center"/>
      <w:outlineLvl w:val="3"/>
    </w:pPr>
    <w:rPr>
      <w:rFonts w:ascii="Andale Sans UI" w:hAnsi="Andale Sans UI" w:cs="Andale Sans UI"/>
      <w:b/>
      <w:bCs/>
    </w:rPr>
  </w:style>
  <w:style w:type="paragraph" w:styleId="Heading5">
    <w:name w:val="Heading 5"/>
    <w:uiPriority w:val="99"/>
    <w:qFormat/>
    <w:link w:val="Heading5Char"/>
    <w:basedOn w:val="Normal"/>
    <w:next w:val="Normal"/>
    <w:pPr>
      <w:keepNext/>
      <w:outlineLvl w:val="4"/>
    </w:pPr>
    <w:rPr>
      <w:rFonts w:cs="Times New Roman"/>
      <w:b/>
      <w:bCs/>
    </w:rPr>
  </w:style>
  <w:style w:type="character" w:styleId="DefaultParagraphFont" w:default="1">
    <w:name w:val="Default Paragraph Font"/>
    <w:uiPriority w:val="99"/>
    <w:rPr/>
  </w:style>
  <w:style w:type="character" w:styleId="Heading1Char" w:customStyle="1">
    <w:name w:val="Heading 1 Char"/>
    <w:uiPriority w:val="9"/>
    <w:link w:val="Heading1"/>
    <w:rsid w:val="007329a7"/>
    <w:basedOn w:val="DefaultParagraphFont"/>
    <w:rPr>
      <w:rFonts w:ascii="Cambria" w:hAnsi="Cambria" w:cs=""/>
      <w:b/>
      <w:bCs/>
      <w:sz w:val="32"/>
      <w:szCs w:val="32"/>
    </w:rPr>
  </w:style>
  <w:style w:type="character" w:styleId="Heading2Char" w:customStyle="1">
    <w:name w:val="Heading 2 Char"/>
    <w:uiPriority w:val="9"/>
    <w:semiHidden/>
    <w:link w:val="Heading2"/>
    <w:rsid w:val="007329a7"/>
    <w:basedOn w:val="DefaultParagraphFont"/>
    <w:rPr>
      <w:rFonts w:ascii="Cambria" w:hAnsi="Cambria" w:cs=""/>
      <w:b/>
      <w:bCs/>
      <w:i/>
      <w:iCs/>
      <w:sz w:val="28"/>
      <w:szCs w:val="28"/>
    </w:rPr>
  </w:style>
  <w:style w:type="character" w:styleId="Heading3Char" w:customStyle="1">
    <w:name w:val="Heading 3 Char"/>
    <w:uiPriority w:val="9"/>
    <w:semiHidden/>
    <w:link w:val="Heading3"/>
    <w:rsid w:val="007329a7"/>
    <w:basedOn w:val="DefaultParagraphFont"/>
    <w:rPr>
      <w:rFonts w:ascii="Cambria" w:hAnsi="Cambria" w:cs=""/>
      <w:b/>
      <w:bCs/>
      <w:sz w:val="26"/>
      <w:szCs w:val="26"/>
    </w:rPr>
  </w:style>
  <w:style w:type="character" w:styleId="Heading4Char" w:customStyle="1">
    <w:name w:val="Heading 4 Char"/>
    <w:uiPriority w:val="9"/>
    <w:semiHidden/>
    <w:link w:val="Heading4"/>
    <w:rsid w:val="007329a7"/>
    <w:basedOn w:val="DefaultParagraphFont"/>
    <w:rPr>
      <w:b/>
      <w:bCs/>
      <w:sz w:val="28"/>
      <w:szCs w:val="28"/>
    </w:rPr>
  </w:style>
  <w:style w:type="character" w:styleId="Heading5Char" w:customStyle="1">
    <w:name w:val="Heading 5 Char"/>
    <w:uiPriority w:val="9"/>
    <w:semiHidden/>
    <w:link w:val="Heading5"/>
    <w:rsid w:val="007329a7"/>
    <w:basedOn w:val="DefaultParagraphFont"/>
    <w:rPr>
      <w:b/>
      <w:bCs/>
      <w:i/>
      <w:iCs/>
      <w:sz w:val="26"/>
      <w:szCs w:val="26"/>
    </w:rPr>
  </w:style>
  <w:style w:type="character" w:styleId="HeaderChar" w:customStyle="1">
    <w:name w:val="Header Char"/>
    <w:uiPriority w:val="99"/>
    <w:semiHidden/>
    <w:link w:val="Header"/>
    <w:rsid w:val="007329a7"/>
    <w:basedOn w:val="DefaultParagraphFont"/>
    <w:rPr>
      <w:rFonts w:ascii="Times New Roman" w:hAnsi="Times New Roman"/>
      <w:sz w:val="24"/>
      <w:szCs w:val="24"/>
    </w:rPr>
  </w:style>
  <w:style w:type="character" w:styleId="FooterChar" w:customStyle="1">
    <w:name w:val="Footer Char"/>
    <w:uiPriority w:val="99"/>
    <w:semiHidden/>
    <w:link w:val="Footer"/>
    <w:rsid w:val="007329a7"/>
    <w:basedOn w:val="DefaultParagraphFont"/>
    <w:rPr>
      <w:rFonts w:ascii="Times New Roman" w:hAnsi="Times New Roman"/>
      <w:sz w:val="24"/>
      <w:szCs w:val="24"/>
    </w:rPr>
  </w:style>
  <w:style w:type="character" w:styleId="InternetLink">
    <w:name w:val="Internet Link"/>
    <w:uiPriority w:val="99"/>
    <w:basedOn w:val="DefaultParagraphFont"/>
    <w:rPr>
      <w:color w:val="0000FF"/>
      <w:u w:val="single"/>
      <w:lang w:val="zxx" w:eastAsia="zxx" w:bidi="zxx"/>
    </w:rPr>
  </w:style>
  <w:style w:type="character" w:styleId="BodyTextIndentChar" w:customStyle="1">
    <w:name w:val="Body Text Indent Char"/>
    <w:uiPriority w:val="99"/>
    <w:semiHidden/>
    <w:link w:val="BodyTextIndent"/>
    <w:rsid w:val="007329a7"/>
    <w:basedOn w:val="DefaultParagraphFont"/>
    <w:rPr>
      <w:rFonts w:ascii="Times New Roman" w:hAnsi="Times New Roman"/>
      <w:sz w:val="24"/>
      <w:szCs w:val="24"/>
    </w:rPr>
  </w:style>
  <w:style w:type="character" w:styleId="FootnoteTextChar" w:customStyle="1">
    <w:name w:val="Footnote Text Char"/>
    <w:uiPriority w:val="99"/>
    <w:semiHidden/>
    <w:link w:val="FootnoteText"/>
    <w:rsid w:val="007329a7"/>
    <w:basedOn w:val="DefaultParagraphFont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basedOn w:val="DefaultParagraphFont"/>
    <w:rPr>
      <w:vertAlign w:val="superscript"/>
    </w:rPr>
  </w:style>
  <w:style w:type="character" w:styleId="BodyTextIndent2Char" w:customStyle="1">
    <w:name w:val="Body Text Indent 2 Char"/>
    <w:uiPriority w:val="99"/>
    <w:semiHidden/>
    <w:link w:val="BodyTextIndent2"/>
    <w:rsid w:val="007329a7"/>
    <w:basedOn w:val="DefaultParagraphFont"/>
    <w:rPr>
      <w:rFonts w:ascii="Times New Roman" w:hAnsi="Times New Roman"/>
      <w:sz w:val="24"/>
      <w:szCs w:val="24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Times New Roman"/>
    </w:rPr>
  </w:style>
  <w:style w:type="character" w:styleId="ListLabel5">
    <w:name w:val="ListLabel 5"/>
    <w:rPr>
      <w:rFonts w:cs="Symbol"/>
      <w:sz w:val="24"/>
      <w:szCs w:val="24"/>
    </w:rPr>
  </w:style>
  <w:style w:type="character" w:styleId="ListLabel6">
    <w:name w:val="ListLabel 6"/>
    <w:rPr>
      <w:rFonts w:eastAsia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HeaderChar"/>
    <w:basedOn w:val="Normal"/>
    <w:pPr>
      <w:tabs>
        <w:tab w:val="center" w:pos="4536" w:leader="none"/>
        <w:tab w:val="right" w:pos="9072" w:leader="none"/>
      </w:tabs>
    </w:pPr>
    <w:rPr>
      <w:rFonts w:cs="Times New Roman"/>
    </w:rPr>
  </w:style>
  <w:style w:type="paragraph" w:styleId="Footer">
    <w:name w:val="Footer"/>
    <w:uiPriority w:val="99"/>
    <w:link w:val="FooterChar"/>
    <w:basedOn w:val="Normal"/>
    <w:pPr>
      <w:tabs>
        <w:tab w:val="center" w:pos="4536" w:leader="none"/>
        <w:tab w:val="right" w:pos="9072" w:leader="none"/>
      </w:tabs>
    </w:pPr>
    <w:rPr>
      <w:rFonts w:cs="Times New Roman"/>
    </w:rPr>
  </w:style>
  <w:style w:type="paragraph" w:styleId="Contents1">
    <w:name w:val="Contents 1"/>
    <w:uiPriority w:val="99"/>
    <w:basedOn w:val="Normal"/>
    <w:next w:val="Normal"/>
    <w:autoRedefine/>
    <w:pPr/>
    <w:rPr>
      <w:rFonts w:cs="Times New Roman"/>
    </w:rPr>
  </w:style>
  <w:style w:type="paragraph" w:styleId="Contents2">
    <w:name w:val="Contents 2"/>
    <w:uiPriority w:val="99"/>
    <w:basedOn w:val="Normal"/>
    <w:next w:val="Normal"/>
    <w:autoRedefine/>
    <w:pPr>
      <w:ind w:left="240" w:right="0" w:hanging="0"/>
    </w:pPr>
    <w:rPr>
      <w:rFonts w:cs="Times New Roman"/>
    </w:rPr>
  </w:style>
  <w:style w:type="paragraph" w:styleId="Contents3">
    <w:name w:val="Contents 3"/>
    <w:uiPriority w:val="99"/>
    <w:basedOn w:val="Normal"/>
    <w:next w:val="Normal"/>
    <w:autoRedefine/>
    <w:pPr>
      <w:ind w:left="480" w:right="0" w:hanging="0"/>
    </w:pPr>
    <w:rPr>
      <w:rFonts w:cs="Times New Roman"/>
    </w:rPr>
  </w:style>
  <w:style w:type="paragraph" w:styleId="Contents4">
    <w:name w:val="Contents 4"/>
    <w:uiPriority w:val="99"/>
    <w:basedOn w:val="Normal"/>
    <w:next w:val="Normal"/>
    <w:autoRedefine/>
    <w:pPr>
      <w:ind w:left="720" w:right="0" w:hanging="0"/>
    </w:pPr>
    <w:rPr>
      <w:rFonts w:cs="Times New Roman"/>
    </w:rPr>
  </w:style>
  <w:style w:type="paragraph" w:styleId="Contents5">
    <w:name w:val="Contents 5"/>
    <w:uiPriority w:val="99"/>
    <w:basedOn w:val="Normal"/>
    <w:next w:val="Normal"/>
    <w:autoRedefine/>
    <w:pPr>
      <w:ind w:left="960" w:right="0" w:hanging="0"/>
    </w:pPr>
    <w:rPr>
      <w:rFonts w:cs="Times New Roman"/>
    </w:rPr>
  </w:style>
  <w:style w:type="paragraph" w:styleId="Contents6">
    <w:name w:val="Contents 6"/>
    <w:uiPriority w:val="99"/>
    <w:basedOn w:val="Normal"/>
    <w:next w:val="Normal"/>
    <w:autoRedefine/>
    <w:pPr>
      <w:ind w:left="1200" w:right="0" w:hanging="0"/>
    </w:pPr>
    <w:rPr>
      <w:rFonts w:cs="Times New Roman"/>
    </w:rPr>
  </w:style>
  <w:style w:type="paragraph" w:styleId="Contents7">
    <w:name w:val="Contents 7"/>
    <w:uiPriority w:val="99"/>
    <w:basedOn w:val="Normal"/>
    <w:next w:val="Normal"/>
    <w:autoRedefine/>
    <w:pPr>
      <w:ind w:left="1440" w:right="0" w:hanging="0"/>
    </w:pPr>
    <w:rPr>
      <w:rFonts w:cs="Times New Roman"/>
    </w:rPr>
  </w:style>
  <w:style w:type="paragraph" w:styleId="Contents8">
    <w:name w:val="Contents 8"/>
    <w:uiPriority w:val="99"/>
    <w:basedOn w:val="Normal"/>
    <w:next w:val="Normal"/>
    <w:autoRedefine/>
    <w:pPr>
      <w:ind w:left="1680" w:right="0" w:hanging="0"/>
    </w:pPr>
    <w:rPr>
      <w:rFonts w:cs="Times New Roman"/>
    </w:rPr>
  </w:style>
  <w:style w:type="paragraph" w:styleId="Contents9">
    <w:name w:val="Contents 9"/>
    <w:uiPriority w:val="99"/>
    <w:basedOn w:val="Normal"/>
    <w:next w:val="Normal"/>
    <w:autoRedefine/>
    <w:pPr>
      <w:ind w:left="1920" w:right="0" w:hanging="0"/>
    </w:pPr>
    <w:rPr>
      <w:rFonts w:cs="Times New Roman"/>
    </w:rPr>
  </w:style>
  <w:style w:type="paragraph" w:styleId="TextBodyIndent">
    <w:name w:val="Text Body Indent"/>
    <w:uiPriority w:val="99"/>
    <w:link w:val="BodyTextIndentChar"/>
    <w:basedOn w:val="Normal"/>
    <w:pPr>
      <w:ind w:left="708" w:right="0" w:hanging="0"/>
    </w:pPr>
    <w:rPr>
      <w:rFonts w:cs="Times New Roman"/>
    </w:rPr>
  </w:style>
  <w:style w:type="paragraph" w:styleId="Footnotetext">
    <w:name w:val="footnote text"/>
    <w:uiPriority w:val="99"/>
    <w:link w:val="FootnoteTextChar"/>
    <w:basedOn w:val="Normal"/>
    <w:pPr/>
    <w:rPr>
      <w:rFonts w:cs="Times New Roman"/>
      <w:sz w:val="20"/>
      <w:szCs w:val="20"/>
    </w:rPr>
  </w:style>
  <w:style w:type="paragraph" w:styleId="BodyTextIndent2">
    <w:name w:val="Body Text Indent 2"/>
    <w:uiPriority w:val="99"/>
    <w:link w:val="BodyTextIndent2Char"/>
    <w:basedOn w:val="Normal"/>
    <w:pPr>
      <w:ind w:left="1080" w:right="0" w:hanging="0"/>
    </w:pPr>
    <w:rPr>
      <w:rFonts w:cs="Times New Roman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Application>Microsoft Office Outlook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2015-04-09T13:27:00Z</dcterms:created>
  <dc:creator>Kurt Hoffmann</dc:creator>
  <dc:description>Leitfaden für Teilnehmer an der Veranstaltung "Software-Projekte" im WS 2002/2003</dc:description>
  <dc:language>en-US</dc:language>
  <cp:lastModifiedBy>Adrian</cp:lastModifiedBy>
  <cp:lastPrinted>2014-03-13T11:12:00Z</cp:lastPrinted>
  <dcterms:modified xsi:type="dcterms:W3CDTF">2015-04-09T13:27:00Z</dcterms:modified>
  <cp:revision>2</cp:revision>
  <dc:title>Software-Projekte WS 2002/2003</dc:title>
</cp:coreProperties>
</file>